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10/17/16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PCCS Initial Wireframes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Contest Page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7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Contest Page with Question Selected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558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Contest Scoreboard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82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Contest Creation Page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9130" cy="7836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Landing Page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866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 (MLA)</Template>
  <TotalTime>35</TotalTime>
  <Application>LibreOffice/5.1.4.2$Linux_X86_64 LibreOffice_project/10m0$Build-2</Application>
  <Pages>5</Pages>
  <Words>19</Words>
  <Characters>122</Characters>
  <CharactersWithSpaces>134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2016-10-17T14:49:11Z</dcterms:created>
  <dc:creator>easiestripes </dc:creator>
  <dc:description/>
  <dc:language>en-US</dc:language>
  <cp:lastModifiedBy>easiestripes </cp:lastModifiedBy>
  <dcterms:modified xsi:type="dcterms:W3CDTF">2016-10-17T15:24:46Z</dcterms:modified>
  <cp:revision>8</cp:revision>
  <dc:subject/>
  <dc:title>Default (MLA)</dc:title>
</cp:coreProperties>
</file>